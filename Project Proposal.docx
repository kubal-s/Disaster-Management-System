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5B9B4" w14:textId="77777777" w:rsidR="002B0A92" w:rsidRDefault="006F376C" w:rsidP="006F376C">
      <w:pPr>
        <w:pStyle w:val="Title"/>
        <w:tabs>
          <w:tab w:val="center" w:pos="4320"/>
        </w:tabs>
      </w:pPr>
      <w:r>
        <w:t>Disaster management system</w:t>
      </w:r>
    </w:p>
    <w:p w14:paraId="0AD216B2" w14:textId="77777777" w:rsidR="00F14F7F" w:rsidRDefault="00F14F7F" w:rsidP="00F14F7F">
      <w:pPr>
        <w:pStyle w:val="Subtitle"/>
      </w:pPr>
    </w:p>
    <w:p w14:paraId="38BD5825" w14:textId="77777777" w:rsidR="002B0A92" w:rsidRDefault="00F14F7F">
      <w:pPr>
        <w:pStyle w:val="Date"/>
      </w:pPr>
      <w:r>
        <w:t>sHALVI kUBAL</w:t>
      </w:r>
    </w:p>
    <w:p w14:paraId="52EB6718" w14:textId="77777777" w:rsidR="002B0A92" w:rsidRDefault="002B0A92">
      <w:pPr>
        <w:pStyle w:val="Heading1"/>
      </w:pPr>
    </w:p>
    <w:p w14:paraId="2BDEF3E3" w14:textId="77777777" w:rsidR="002B0A92" w:rsidRDefault="001D63A0">
      <w:pPr>
        <w:pStyle w:val="Heading2"/>
      </w:pPr>
      <w:r>
        <w:t>Project Problem:</w:t>
      </w:r>
      <w:r w:rsidR="00E60D38">
        <w:t xml:space="preserve"> </w:t>
      </w:r>
      <w:r>
        <w:t>OverVIEW</w:t>
      </w:r>
    </w:p>
    <w:p w14:paraId="233F2216" w14:textId="77777777" w:rsidR="0074704F" w:rsidRDefault="00BC69E9" w:rsidP="00F10668">
      <w:pPr>
        <w:jc w:val="both"/>
      </w:pPr>
      <w:r>
        <w:t xml:space="preserve">The human race has always faced challenges </w:t>
      </w:r>
      <w:r w:rsidR="00ED7679">
        <w:t>when hit by</w:t>
      </w:r>
      <w:r w:rsidR="004107AB">
        <w:t xml:space="preserve"> a natural or man-made disaster. </w:t>
      </w:r>
      <w:r w:rsidR="00AA33CC">
        <w:t>These disasters</w:t>
      </w:r>
      <w:r w:rsidR="004107AB">
        <w:t xml:space="preserve"> can range from flood, forest-fires, cyclones, tornados to air crash, nuclear disaster, war and attacks.</w:t>
      </w:r>
      <w:r w:rsidR="00AA33CC">
        <w:t xml:space="preserve"> </w:t>
      </w:r>
      <w:r w:rsidR="0074704F">
        <w:t xml:space="preserve">What is </w:t>
      </w:r>
      <w:r w:rsidR="002F36B9">
        <w:t>needed in such times of crises is catering to those in need at least for the basic necessities like food</w:t>
      </w:r>
      <w:r w:rsidR="006E0B29">
        <w:t>,</w:t>
      </w:r>
      <w:r w:rsidR="002F36B9">
        <w:t xml:space="preserve"> water</w:t>
      </w:r>
      <w:r w:rsidR="006E0B29">
        <w:t>, police force, volunteers and most imp</w:t>
      </w:r>
      <w:r w:rsidR="00AD03DA">
        <w:t>ortant health care as such things are out of stock!</w:t>
      </w:r>
    </w:p>
    <w:p w14:paraId="480B5892" w14:textId="77777777" w:rsidR="004107AB" w:rsidRDefault="00AA33CC" w:rsidP="00F10668">
      <w:pPr>
        <w:jc w:val="both"/>
      </w:pPr>
      <w:r>
        <w:t xml:space="preserve">As stated </w:t>
      </w:r>
      <w:r w:rsidR="0074704F">
        <w:t>in many scholarly articles d</w:t>
      </w:r>
      <w:r w:rsidR="006E0B29">
        <w:t xml:space="preserve">isaster management </w:t>
      </w:r>
      <w:r w:rsidR="007E3A1A">
        <w:t>or crises management is not to deflect or take out the danger but to adapt to disasters and diminish the impact of calamities</w:t>
      </w:r>
      <w:r w:rsidR="007735D1">
        <w:t>. Inability to do so can cause human mortality, lost income and even harm to resources.</w:t>
      </w:r>
    </w:p>
    <w:p w14:paraId="7651A3D1" w14:textId="77777777" w:rsidR="007735D1" w:rsidRDefault="007735D1" w:rsidP="00F10668">
      <w:pPr>
        <w:jc w:val="both"/>
      </w:pPr>
      <w:r>
        <w:t>The problem that this project is trying to solve is providing the basic necessities as a combined effort to come out of any possible disasters that human can face.</w:t>
      </w:r>
    </w:p>
    <w:p w14:paraId="35066D68" w14:textId="77777777" w:rsidR="00AD03DA" w:rsidRDefault="00AD03DA" w:rsidP="00F10668">
      <w:pPr>
        <w:jc w:val="both"/>
      </w:pPr>
      <w:r>
        <w:lastRenderedPageBreak/>
        <w:t>The project will take the whole country in picture and handle disasters in each state separately.</w:t>
      </w:r>
    </w:p>
    <w:p w14:paraId="529FF896" w14:textId="77777777" w:rsidR="00AD03DA" w:rsidRDefault="00AD03DA" w:rsidP="00F10668">
      <w:pPr>
        <w:jc w:val="both"/>
      </w:pPr>
      <w:r>
        <w:t>The system administrator will create state and state administrators to handle crises situation in their state.</w:t>
      </w:r>
    </w:p>
    <w:p w14:paraId="02FB3D4D" w14:textId="0F9CD2C2" w:rsidR="00F10668" w:rsidRDefault="00F10668" w:rsidP="00F10668">
      <w:pPr>
        <w:jc w:val="both"/>
      </w:pPr>
      <w:r>
        <w:t xml:space="preserve">Each state has a directory of various organization like food bank, police department, hospitals, NGO’s, Fire departments that cater to the crises situation in their area through the area pin code. </w:t>
      </w:r>
    </w:p>
    <w:p w14:paraId="79C9CC18" w14:textId="11D2748E" w:rsidR="00F10668" w:rsidRDefault="00F10668" w:rsidP="00F10668">
      <w:pPr>
        <w:jc w:val="both"/>
      </w:pPr>
      <w:r>
        <w:t>When any person in an area reports a disaster and requests for the supplies the request</w:t>
      </w:r>
      <w:r w:rsidR="004B4B5E">
        <w:t>s</w:t>
      </w:r>
      <w:r>
        <w:t xml:space="preserve"> are directed to the particular organization to handle requests in their scope. While the NGO’s are notified of all the requests.</w:t>
      </w:r>
    </w:p>
    <w:p w14:paraId="361C97B2" w14:textId="01F44EED" w:rsidR="002F43AB" w:rsidRDefault="002F43AB" w:rsidP="00F10668">
      <w:pPr>
        <w:jc w:val="both"/>
      </w:pPr>
      <w:r>
        <w:t>The main entities include</w:t>
      </w:r>
    </w:p>
    <w:p w14:paraId="4C9D4918" w14:textId="237053F0" w:rsidR="00E84780" w:rsidRDefault="00E84780" w:rsidP="00F10668">
      <w:pPr>
        <w:jc w:val="both"/>
      </w:pPr>
      <w:r>
        <w:t>User Account: The functionalities will change depending on the role.</w:t>
      </w:r>
    </w:p>
    <w:p w14:paraId="2750E645" w14:textId="7DFC4B6B" w:rsidR="00E84780" w:rsidRDefault="00E84780" w:rsidP="00F10668">
      <w:pPr>
        <w:jc w:val="both"/>
      </w:pPr>
      <w:r>
        <w:t>Help Request Queue: This will contain all the requests in all domains.</w:t>
      </w:r>
    </w:p>
    <w:p w14:paraId="7EAAEABD" w14:textId="331CFD07" w:rsidR="00E84780" w:rsidRDefault="00E84780" w:rsidP="00F10668">
      <w:pPr>
        <w:jc w:val="both"/>
      </w:pPr>
      <w:r>
        <w:t>Food Request Queue: This will contain all requests specific to the food banks.</w:t>
      </w:r>
    </w:p>
    <w:p w14:paraId="40782608" w14:textId="0387C411" w:rsidR="00E84780" w:rsidRDefault="00E84780" w:rsidP="00E84780">
      <w:pPr>
        <w:jc w:val="both"/>
      </w:pPr>
      <w:r>
        <w:t xml:space="preserve">Fire Department </w:t>
      </w:r>
      <w:r>
        <w:t>Request Queue: This will contain all requests specific to the</w:t>
      </w:r>
      <w:r>
        <w:t xml:space="preserve"> fire department</w:t>
      </w:r>
      <w:r>
        <w:t>.</w:t>
      </w:r>
    </w:p>
    <w:p w14:paraId="6FB5A694" w14:textId="353773EA" w:rsidR="00E84780" w:rsidRDefault="00E84780" w:rsidP="00E84780">
      <w:pPr>
        <w:jc w:val="both"/>
      </w:pPr>
      <w:r>
        <w:t xml:space="preserve">Police Force </w:t>
      </w:r>
      <w:r>
        <w:t>Request Queue: This will contain all requests specific to the</w:t>
      </w:r>
      <w:r>
        <w:t xml:space="preserve"> police department</w:t>
      </w:r>
      <w:r>
        <w:t>.</w:t>
      </w:r>
    </w:p>
    <w:p w14:paraId="187AF609" w14:textId="314B6271" w:rsidR="00534526" w:rsidRDefault="00534526" w:rsidP="00534526">
      <w:pPr>
        <w:jc w:val="both"/>
      </w:pPr>
      <w:r>
        <w:t>Hospital</w:t>
      </w:r>
      <w:r>
        <w:t xml:space="preserve"> Request Queue: This will contain all requests specific to the</w:t>
      </w:r>
      <w:r>
        <w:t xml:space="preserve"> Health department</w:t>
      </w:r>
      <w:r>
        <w:t>.</w:t>
      </w:r>
    </w:p>
    <w:p w14:paraId="767E8BDD" w14:textId="19B230EB" w:rsidR="00E14A2D" w:rsidRDefault="00E14A2D" w:rsidP="00534526">
      <w:pPr>
        <w:jc w:val="both"/>
      </w:pPr>
      <w:r>
        <w:lastRenderedPageBreak/>
        <w:t>State: This will contain state name and its disaster management bureau. There will also be a user account in state to manage that state.</w:t>
      </w:r>
    </w:p>
    <w:p w14:paraId="696D4A9E" w14:textId="2C32A058" w:rsidR="00E14A2D" w:rsidRDefault="00E14A2D" w:rsidP="00534526">
      <w:pPr>
        <w:jc w:val="both"/>
      </w:pPr>
      <w:r>
        <w:t>State disaster management/Disaster management bureau: This will hold the directory of all the food banks, hospitals, police departments, fire departments, NGO’s in their area.</w:t>
      </w:r>
    </w:p>
    <w:p w14:paraId="171BF6BA" w14:textId="7EB6C171" w:rsidR="00242571" w:rsidRDefault="00242571" w:rsidP="00534526">
      <w:pPr>
        <w:jc w:val="both"/>
      </w:pPr>
      <w:r>
        <w:t xml:space="preserve">Food bank: It will have the number of food packets, water bottles available, list of delivery man </w:t>
      </w:r>
      <w:r w:rsidR="008155D1">
        <w:t>and a user account to manage that food bank.</w:t>
      </w:r>
    </w:p>
    <w:p w14:paraId="3E69DFAD" w14:textId="4F9B7687" w:rsidR="008155D1" w:rsidRDefault="008155D1" w:rsidP="00534526">
      <w:pPr>
        <w:jc w:val="both"/>
      </w:pPr>
      <w:r>
        <w:t>Police Department</w:t>
      </w:r>
      <w:r>
        <w:t xml:space="preserve">: It </w:t>
      </w:r>
      <w:r>
        <w:t xml:space="preserve">will have a </w:t>
      </w:r>
      <w:r>
        <w:t xml:space="preserve">list of </w:t>
      </w:r>
      <w:r>
        <w:t>policeman</w:t>
      </w:r>
      <w:r>
        <w:t xml:space="preserve"> and a user account to manage </w:t>
      </w:r>
      <w:r>
        <w:t>that police department.</w:t>
      </w:r>
    </w:p>
    <w:p w14:paraId="1F4619BB" w14:textId="1D15FAD8" w:rsidR="00F96F2C" w:rsidRDefault="00F96F2C" w:rsidP="00F96F2C">
      <w:pPr>
        <w:jc w:val="both"/>
      </w:pPr>
      <w:r>
        <w:t>Hospital</w:t>
      </w:r>
      <w:r>
        <w:t xml:space="preserve">: It will have a list of </w:t>
      </w:r>
      <w:r w:rsidR="0087619C">
        <w:t>ambulances</w:t>
      </w:r>
      <w:r w:rsidR="00BF6109">
        <w:t>/ambulance operators</w:t>
      </w:r>
      <w:r w:rsidR="0087619C">
        <w:t xml:space="preserve"> and mobile physicians available at any given time</w:t>
      </w:r>
      <w:r>
        <w:t xml:space="preserve"> and a user account to manage that </w:t>
      </w:r>
      <w:r w:rsidR="0087619C">
        <w:t>hospital.</w:t>
      </w:r>
    </w:p>
    <w:p w14:paraId="57AE640B" w14:textId="7DA12F59" w:rsidR="00BF6109" w:rsidRDefault="00BF6109" w:rsidP="00BF6109">
      <w:pPr>
        <w:jc w:val="both"/>
      </w:pPr>
      <w:r>
        <w:t>NGO</w:t>
      </w:r>
      <w:r>
        <w:t xml:space="preserve">: It will have a list of </w:t>
      </w:r>
      <w:r>
        <w:t xml:space="preserve">volunteers </w:t>
      </w:r>
      <w:r>
        <w:t xml:space="preserve">available at any given time and a user account to manage that </w:t>
      </w:r>
      <w:r>
        <w:t>NGO</w:t>
      </w:r>
      <w:r>
        <w:t>.</w:t>
      </w:r>
    </w:p>
    <w:p w14:paraId="50627ED5" w14:textId="3D18323D" w:rsidR="001B40CE" w:rsidRDefault="001B40CE" w:rsidP="001B40CE">
      <w:pPr>
        <w:jc w:val="both"/>
      </w:pPr>
      <w:r>
        <w:t>Fire</w:t>
      </w:r>
      <w:r>
        <w:t xml:space="preserve"> Department: It will have a list </w:t>
      </w:r>
      <w:r w:rsidR="00FF44C7">
        <w:t xml:space="preserve">of fire fighter </w:t>
      </w:r>
      <w:r>
        <w:t xml:space="preserve">and a user account to manage that </w:t>
      </w:r>
      <w:r w:rsidR="00FF44C7">
        <w:t>fire</w:t>
      </w:r>
      <w:r>
        <w:t xml:space="preserve"> department.</w:t>
      </w:r>
    </w:p>
    <w:p w14:paraId="32C1D058" w14:textId="77777777" w:rsidR="001B40CE" w:rsidRDefault="001B40CE" w:rsidP="00BF6109">
      <w:pPr>
        <w:jc w:val="both"/>
      </w:pPr>
    </w:p>
    <w:p w14:paraId="29A26FF9" w14:textId="77777777" w:rsidR="00BF6109" w:rsidRDefault="00BF6109" w:rsidP="00F96F2C">
      <w:pPr>
        <w:jc w:val="both"/>
      </w:pPr>
    </w:p>
    <w:p w14:paraId="07CEB017" w14:textId="77777777" w:rsidR="00F96F2C" w:rsidRDefault="00F96F2C" w:rsidP="00534526">
      <w:pPr>
        <w:jc w:val="both"/>
      </w:pPr>
    </w:p>
    <w:p w14:paraId="5638798A" w14:textId="77777777" w:rsidR="008155D1" w:rsidRDefault="008155D1" w:rsidP="00534526">
      <w:pPr>
        <w:jc w:val="both"/>
      </w:pPr>
    </w:p>
    <w:p w14:paraId="12992707" w14:textId="77777777" w:rsidR="00534526" w:rsidRDefault="00534526" w:rsidP="00E84780">
      <w:pPr>
        <w:jc w:val="both"/>
      </w:pPr>
    </w:p>
    <w:p w14:paraId="5E10691C" w14:textId="1D36B84E" w:rsidR="007735D1" w:rsidRDefault="00414A74">
      <w:r>
        <w:rPr>
          <w:noProof/>
          <w:lang w:eastAsia="en-US"/>
        </w:rPr>
        <w:drawing>
          <wp:inline distT="0" distB="0" distL="0" distR="0" wp14:anchorId="1C831C2E" wp14:editId="7C0EA726">
            <wp:extent cx="7010282" cy="4990176"/>
            <wp:effectExtent l="0" t="0" r="635" b="0"/>
            <wp:docPr id="3" name="Picture 3" descr="../../../Downloads/aedprojectdrawio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aedprojectdrawio%20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957" cy="501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488B" w14:textId="77777777" w:rsidR="00ED7679" w:rsidRDefault="00ED7679">
      <w:bookmarkStart w:id="0" w:name="_GoBack"/>
      <w:bookmarkEnd w:id="0"/>
    </w:p>
    <w:sectPr w:rsidR="00ED7679">
      <w:footerReference w:type="default" r:id="rId7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0A71E" w14:textId="77777777" w:rsidR="00CB34FC" w:rsidRDefault="00CB34FC">
      <w:pPr>
        <w:spacing w:line="240" w:lineRule="auto"/>
      </w:pPr>
      <w:r>
        <w:separator/>
      </w:r>
    </w:p>
    <w:p w14:paraId="26682CBA" w14:textId="77777777" w:rsidR="00CB34FC" w:rsidRDefault="00CB34FC"/>
  </w:endnote>
  <w:endnote w:type="continuationSeparator" w:id="0">
    <w:p w14:paraId="63BF0733" w14:textId="77777777" w:rsidR="00CB34FC" w:rsidRDefault="00CB34FC">
      <w:pPr>
        <w:spacing w:line="240" w:lineRule="auto"/>
      </w:pPr>
      <w:r>
        <w:continuationSeparator/>
      </w:r>
    </w:p>
    <w:p w14:paraId="328428FD" w14:textId="77777777" w:rsidR="00CB34FC" w:rsidRDefault="00CB34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186464D3" w14:textId="77777777" w:rsidR="002B0A92" w:rsidRDefault="00CB34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A74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59512" w14:textId="77777777" w:rsidR="00CB34FC" w:rsidRDefault="00CB34FC">
      <w:pPr>
        <w:spacing w:line="240" w:lineRule="auto"/>
      </w:pPr>
      <w:r>
        <w:separator/>
      </w:r>
    </w:p>
    <w:p w14:paraId="77E4C5CD" w14:textId="77777777" w:rsidR="00CB34FC" w:rsidRDefault="00CB34FC"/>
  </w:footnote>
  <w:footnote w:type="continuationSeparator" w:id="0">
    <w:p w14:paraId="7A6B2363" w14:textId="77777777" w:rsidR="00CB34FC" w:rsidRDefault="00CB34FC">
      <w:pPr>
        <w:spacing w:line="240" w:lineRule="auto"/>
      </w:pPr>
      <w:r>
        <w:continuationSeparator/>
      </w:r>
    </w:p>
    <w:p w14:paraId="7B398898" w14:textId="77777777" w:rsidR="00CB34FC" w:rsidRDefault="00CB34F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6C"/>
    <w:rsid w:val="00161F72"/>
    <w:rsid w:val="001B40CE"/>
    <w:rsid w:val="001D63A0"/>
    <w:rsid w:val="00242571"/>
    <w:rsid w:val="0025573F"/>
    <w:rsid w:val="00274205"/>
    <w:rsid w:val="002B0A92"/>
    <w:rsid w:val="002F36B9"/>
    <w:rsid w:val="002F43AB"/>
    <w:rsid w:val="004107AB"/>
    <w:rsid w:val="00414A74"/>
    <w:rsid w:val="004B4B5E"/>
    <w:rsid w:val="00534526"/>
    <w:rsid w:val="00554F7D"/>
    <w:rsid w:val="006E0B29"/>
    <w:rsid w:val="006F376C"/>
    <w:rsid w:val="0074704F"/>
    <w:rsid w:val="007735D1"/>
    <w:rsid w:val="007E3A1A"/>
    <w:rsid w:val="008155D1"/>
    <w:rsid w:val="0081586A"/>
    <w:rsid w:val="0087619C"/>
    <w:rsid w:val="00AA33CC"/>
    <w:rsid w:val="00AD03DA"/>
    <w:rsid w:val="00BC69E9"/>
    <w:rsid w:val="00BF6109"/>
    <w:rsid w:val="00CB34FC"/>
    <w:rsid w:val="00E14A2D"/>
    <w:rsid w:val="00E37987"/>
    <w:rsid w:val="00E60D38"/>
    <w:rsid w:val="00E84780"/>
    <w:rsid w:val="00ED7679"/>
    <w:rsid w:val="00F10668"/>
    <w:rsid w:val="00F14F7F"/>
    <w:rsid w:val="00F81D8E"/>
    <w:rsid w:val="00F96F2C"/>
    <w:rsid w:val="00FF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526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khil/Library/Containers/com.microsoft.Word/Data/Library/Caches/1033/TM10002070/Trip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9E"/>
    <w:rsid w:val="0025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642AACEA4CEF41AE1AC9DE27700652">
    <w:name w:val="CF642AACEA4CEF41AE1AC9DE27700652"/>
  </w:style>
  <w:style w:type="paragraph" w:customStyle="1" w:styleId="C1A7E2DA1E91ED41AF643141E5A00DC7">
    <w:name w:val="C1A7E2DA1E91ED41AF643141E5A00DC7"/>
  </w:style>
  <w:style w:type="paragraph" w:customStyle="1" w:styleId="4788FD45651AA04BB924761C27FBFB1F">
    <w:name w:val="4788FD45651AA04BB924761C27FBFB1F"/>
  </w:style>
  <w:style w:type="paragraph" w:customStyle="1" w:styleId="7A7C147CD7C44244B1D6294BF25886AC">
    <w:name w:val="7A7C147CD7C44244B1D6294BF25886AC"/>
  </w:style>
  <w:style w:type="paragraph" w:customStyle="1" w:styleId="6A31CBCB06D8514FBD0D4A30FF56E000">
    <w:name w:val="6A31CBCB06D8514FBD0D4A30FF56E000"/>
  </w:style>
  <w:style w:type="paragraph" w:customStyle="1" w:styleId="A8086BEEA296BD47BD2562073E95F225">
    <w:name w:val="A8086BEEA296BD47BD2562073E95F2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75</TotalTime>
  <Pages>4</Pages>
  <Words>448</Words>
  <Characters>2557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Rane</dc:creator>
  <cp:keywords/>
  <dc:description/>
  <cp:lastModifiedBy>Akhil Rane</cp:lastModifiedBy>
  <cp:revision>18</cp:revision>
  <dcterms:created xsi:type="dcterms:W3CDTF">2020-03-21T22:07:00Z</dcterms:created>
  <dcterms:modified xsi:type="dcterms:W3CDTF">2020-03-22T21:09:00Z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